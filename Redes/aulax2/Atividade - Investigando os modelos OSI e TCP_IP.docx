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D341C" w14:textId="55B9BD49" w:rsidR="00F410BE" w:rsidRDefault="004B614D" w:rsidP="00137E90">
      <w:pPr>
        <w:pStyle w:val="LabTitle"/>
        <w:jc w:val="both"/>
      </w:pPr>
      <w:proofErr w:type="spellStart"/>
      <w:r w:rsidRPr="00EA1892">
        <w:t>Packet</w:t>
      </w:r>
      <w:proofErr w:type="spellEnd"/>
      <w:r w:rsidRPr="00EA1892">
        <w:t xml:space="preserve"> </w:t>
      </w:r>
      <w:proofErr w:type="spellStart"/>
      <w:r w:rsidRPr="00EA1892">
        <w:t>Tracer</w:t>
      </w:r>
      <w:proofErr w:type="spellEnd"/>
      <w:r w:rsidRPr="00EA1892">
        <w:t xml:space="preserve"> </w:t>
      </w:r>
      <w:r w:rsidR="008F2ACD">
        <w:t>–</w:t>
      </w:r>
      <w:r w:rsidRPr="00EA1892">
        <w:t xml:space="preserve"> </w:t>
      </w:r>
      <w:r w:rsidR="00137E90">
        <w:t xml:space="preserve">Elaboração de um Cenário para Validar os Modelos OSI e </w:t>
      </w:r>
      <w:r w:rsidRPr="00EA1892">
        <w:t>TCP/IP</w:t>
      </w:r>
    </w:p>
    <w:p w14:paraId="56BF3AC8" w14:textId="6D3F29F5" w:rsidR="00C94B8B" w:rsidRPr="00B11C58" w:rsidRDefault="00E97935" w:rsidP="00E97935">
      <w:pPr>
        <w:pStyle w:val="LabTitle"/>
        <w:spacing w:before="0" w:after="0" w:line="240" w:lineRule="auto"/>
        <w:rPr>
          <w:rStyle w:val="LabTitleInstVersred"/>
          <w:b/>
          <w:bCs/>
          <w:color w:val="002060"/>
        </w:rPr>
      </w:pPr>
      <w:r>
        <w:rPr>
          <w:rStyle w:val="LabTitleInstVersred"/>
          <w:b/>
          <w:bCs/>
          <w:color w:val="002060"/>
        </w:rPr>
        <w:br/>
      </w:r>
      <w:r w:rsidR="00C94B8B" w:rsidRPr="00B11C58">
        <w:rPr>
          <w:rStyle w:val="LabTitleInstVersred"/>
          <w:b/>
          <w:bCs/>
          <w:color w:val="002060"/>
        </w:rPr>
        <w:t xml:space="preserve">Nome: </w:t>
      </w:r>
      <w:r w:rsidR="006C3332">
        <w:rPr>
          <w:rStyle w:val="LabTitleInstVersred"/>
          <w:b/>
          <w:bCs/>
          <w:color w:val="002060"/>
        </w:rPr>
        <w:t>Igor Correa</w:t>
      </w:r>
      <w:r w:rsidR="00C94B8B" w:rsidRPr="00B11C58">
        <w:rPr>
          <w:rStyle w:val="LabTitleInstVersred"/>
          <w:b/>
          <w:bCs/>
          <w:color w:val="002060"/>
        </w:rPr>
        <w:t xml:space="preserve">                              </w:t>
      </w:r>
      <w:r w:rsidR="006C3332">
        <w:rPr>
          <w:rStyle w:val="LabTitleInstVersred"/>
          <w:b/>
          <w:bCs/>
          <w:color w:val="002060"/>
        </w:rPr>
        <w:t xml:space="preserve">                   </w:t>
      </w:r>
      <w:r w:rsidR="00C94B8B" w:rsidRPr="00B11C58">
        <w:rPr>
          <w:rStyle w:val="LabTitleInstVersred"/>
          <w:b/>
          <w:bCs/>
          <w:color w:val="002060"/>
        </w:rPr>
        <w:t>RA:</w:t>
      </w:r>
      <w:r w:rsidR="006C3332">
        <w:rPr>
          <w:rStyle w:val="LabTitleInstVersred"/>
          <w:b/>
          <w:bCs/>
          <w:color w:val="002060"/>
        </w:rPr>
        <w:t xml:space="preserve"> 15.00588-7</w:t>
      </w:r>
      <w:r w:rsidR="00C94B8B">
        <w:rPr>
          <w:rStyle w:val="LabTitleInstVersred"/>
          <w:b/>
          <w:bCs/>
          <w:color w:val="002060"/>
        </w:rPr>
        <w:br/>
      </w:r>
      <w:r w:rsidR="00C94B8B" w:rsidRPr="00B11C58">
        <w:rPr>
          <w:rStyle w:val="LabTitleInstVersred"/>
          <w:b/>
          <w:bCs/>
          <w:color w:val="002060"/>
        </w:rPr>
        <w:t xml:space="preserve">Nome: </w:t>
      </w:r>
      <w:r w:rsidR="006C3332">
        <w:rPr>
          <w:rStyle w:val="LabTitleInstVersred"/>
          <w:b/>
          <w:bCs/>
          <w:color w:val="002060"/>
        </w:rPr>
        <w:t xml:space="preserve">Rodrigo </w:t>
      </w:r>
      <w:proofErr w:type="spellStart"/>
      <w:r w:rsidR="006C3332">
        <w:rPr>
          <w:rStyle w:val="LabTitleInstVersred"/>
          <w:b/>
          <w:bCs/>
          <w:color w:val="002060"/>
        </w:rPr>
        <w:t>Franciozi</w:t>
      </w:r>
      <w:proofErr w:type="spellEnd"/>
      <w:r w:rsidR="00C94B8B" w:rsidRPr="00B11C58">
        <w:rPr>
          <w:rStyle w:val="LabTitleInstVersred"/>
          <w:b/>
          <w:bCs/>
          <w:color w:val="002060"/>
        </w:rPr>
        <w:t xml:space="preserve">                                      RA:</w:t>
      </w:r>
      <w:r w:rsidR="006C3332">
        <w:rPr>
          <w:rStyle w:val="LabTitleInstVersred"/>
          <w:b/>
          <w:bCs/>
          <w:color w:val="002060"/>
        </w:rPr>
        <w:t xml:space="preserve"> 14.04014-0</w:t>
      </w:r>
    </w:p>
    <w:p w14:paraId="013EF07D" w14:textId="087A0CA5" w:rsidR="00C94B8B" w:rsidRPr="00B11C58" w:rsidRDefault="00C94B8B" w:rsidP="00E97935">
      <w:pPr>
        <w:pStyle w:val="LabTitle"/>
        <w:spacing w:before="0" w:after="0" w:line="240" w:lineRule="auto"/>
        <w:rPr>
          <w:rStyle w:val="LabTitleInstVersred"/>
          <w:b/>
          <w:bCs/>
          <w:color w:val="002060"/>
        </w:rPr>
      </w:pPr>
      <w:r w:rsidRPr="00B11C58">
        <w:rPr>
          <w:rStyle w:val="LabTitleInstVersred"/>
          <w:b/>
          <w:bCs/>
          <w:color w:val="002060"/>
        </w:rPr>
        <w:t xml:space="preserve">Nome:                                                </w:t>
      </w:r>
      <w:r w:rsidR="006C3332">
        <w:rPr>
          <w:rStyle w:val="LabTitleInstVersred"/>
          <w:b/>
          <w:bCs/>
          <w:color w:val="002060"/>
        </w:rPr>
        <w:t xml:space="preserve">                   </w:t>
      </w:r>
      <w:r w:rsidRPr="00B11C58">
        <w:rPr>
          <w:rStyle w:val="LabTitleInstVersred"/>
          <w:b/>
          <w:bCs/>
          <w:color w:val="002060"/>
        </w:rPr>
        <w:t xml:space="preserve">  RA:</w:t>
      </w:r>
    </w:p>
    <w:p w14:paraId="52B57061" w14:textId="506C86EF" w:rsidR="009D2C27" w:rsidRPr="00EA1892" w:rsidRDefault="0067442A" w:rsidP="0014219C">
      <w:pPr>
        <w:pStyle w:val="LabSection"/>
      </w:pPr>
      <w:r>
        <w:br/>
      </w:r>
      <w:r w:rsidR="009D2C27" w:rsidRPr="00EA1892">
        <w:t>Objetivos</w:t>
      </w:r>
    </w:p>
    <w:p w14:paraId="15A5187A" w14:textId="56A4205A" w:rsidR="00554B4E" w:rsidRPr="00EA1892" w:rsidRDefault="00506CED" w:rsidP="00DC2825">
      <w:pPr>
        <w:pStyle w:val="BodyTextL25Bold"/>
        <w:spacing w:before="0" w:after="0"/>
        <w:ind w:left="357"/>
        <w:jc w:val="both"/>
      </w:pPr>
      <w:r>
        <w:t xml:space="preserve">- Elaborar um cenário contendo </w:t>
      </w:r>
      <w:r w:rsidR="00963E34" w:rsidRPr="00EA1892">
        <w:t>o</w:t>
      </w:r>
      <w:r w:rsidR="00C94B8B">
        <w:t>s</w:t>
      </w:r>
      <w:r w:rsidR="00963E34" w:rsidRPr="00EA1892">
        <w:t xml:space="preserve"> </w:t>
      </w:r>
      <w:r w:rsidR="00C94B8B">
        <w:t xml:space="preserve">serviços </w:t>
      </w:r>
      <w:r w:rsidR="00CA7992">
        <w:t xml:space="preserve">DNS, </w:t>
      </w:r>
      <w:r w:rsidR="00C94B8B">
        <w:t xml:space="preserve">FTP, e-mail (SMTP, POP3), </w:t>
      </w:r>
      <w:r w:rsidR="00963E34" w:rsidRPr="00EA1892">
        <w:t>HTTP</w:t>
      </w:r>
      <w:r w:rsidR="00C94B8B">
        <w:t>, HTTPS</w:t>
      </w:r>
      <w:r>
        <w:t>.</w:t>
      </w:r>
    </w:p>
    <w:p w14:paraId="79A8AE9F" w14:textId="405B9821" w:rsidR="006E6581" w:rsidRDefault="00506CED" w:rsidP="00DC2825">
      <w:pPr>
        <w:pStyle w:val="BodyTextL25Bold"/>
        <w:spacing w:before="0" w:after="0"/>
        <w:ind w:left="357"/>
      </w:pPr>
      <w:r>
        <w:t xml:space="preserve">- O cenário deve conter uma topologia a ser criada pelo grupo contendo máquinas clientes, switches, roteador, repetidor e servidores </w:t>
      </w:r>
      <w:r w:rsidR="00CA7992">
        <w:t xml:space="preserve">DNS, </w:t>
      </w:r>
      <w:r>
        <w:t>FTP, SMTP, POP3, HTTP, HTTPS.</w:t>
      </w:r>
    </w:p>
    <w:p w14:paraId="24DB9761" w14:textId="3CE3ACD2" w:rsidR="00506CED" w:rsidRPr="00EA1892" w:rsidRDefault="00506CED" w:rsidP="00DC2825">
      <w:pPr>
        <w:pStyle w:val="BodyTextL25Bold"/>
        <w:spacing w:before="0" w:after="0"/>
        <w:ind w:left="357"/>
        <w:jc w:val="both"/>
      </w:pPr>
      <w:r>
        <w:t>- No cenário deverão ser analisados os procedimentos de encapsulamento/</w:t>
      </w:r>
      <w:proofErr w:type="spellStart"/>
      <w:r>
        <w:t>desencapsulamento</w:t>
      </w:r>
      <w:proofErr w:type="spellEnd"/>
      <w:r>
        <w:t xml:space="preserve"> de dados nos equipamentos e serviços, detalhes de cada camada TCP/IP, analisando as camadas e protocolos do modelo OSI e TCP/IP. </w:t>
      </w:r>
    </w:p>
    <w:p w14:paraId="6C590EE3" w14:textId="37E9F152" w:rsidR="00506CED" w:rsidRPr="00EA1892" w:rsidRDefault="00506CED" w:rsidP="006E6581">
      <w:pPr>
        <w:pStyle w:val="BodyTextL25Bold"/>
      </w:pPr>
    </w:p>
    <w:p w14:paraId="62F88085" w14:textId="7BEC6585" w:rsidR="00112AC5" w:rsidRPr="00D2431E" w:rsidRDefault="00BF39BA" w:rsidP="00D2431E">
      <w:pPr>
        <w:pStyle w:val="PartHea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2431E">
        <w:rPr>
          <w:sz w:val="24"/>
          <w:szCs w:val="24"/>
        </w:rPr>
        <w:t>Detalhamento do Projeto</w:t>
      </w:r>
    </w:p>
    <w:p w14:paraId="66732F8D" w14:textId="36E595E3" w:rsidR="00112AC5" w:rsidRDefault="00D2431E" w:rsidP="009C35CC">
      <w:pPr>
        <w:pStyle w:val="SubStepAlpha"/>
        <w:jc w:val="both"/>
      </w:pPr>
      <w:r>
        <w:t>O cenário deverá conter</w:t>
      </w:r>
      <w:r w:rsidR="002B5D91">
        <w:t xml:space="preserve"> no mínimo um roteador, dois switches, 1 repetidor, 1 computador cliente, 1 servidor com serviços </w:t>
      </w:r>
      <w:r w:rsidR="00CA7992">
        <w:t xml:space="preserve">DNS, </w:t>
      </w:r>
      <w:r w:rsidR="002B5D91">
        <w:t>FTP, e-mail (SMTP, POP3), HTTP, HTTPS.</w:t>
      </w:r>
    </w:p>
    <w:p w14:paraId="0DEAE93B" w14:textId="79852694" w:rsidR="002B5D91" w:rsidRDefault="002B5D91" w:rsidP="009C35CC">
      <w:pPr>
        <w:pStyle w:val="SubStepAlpha"/>
        <w:numPr>
          <w:ilvl w:val="1"/>
          <w:numId w:val="18"/>
        </w:numPr>
        <w:jc w:val="both"/>
      </w:pPr>
      <w:r>
        <w:t>Deve-se criar a topologia conforme o cenário mínimo escolhido pelo grupo;</w:t>
      </w:r>
    </w:p>
    <w:p w14:paraId="7D5B857D" w14:textId="1A7287F4" w:rsidR="002B5D91" w:rsidRDefault="009C35CC" w:rsidP="009C35CC">
      <w:pPr>
        <w:pStyle w:val="SubStepAlpha"/>
        <w:numPr>
          <w:ilvl w:val="1"/>
          <w:numId w:val="18"/>
        </w:numPr>
        <w:jc w:val="both"/>
      </w:pPr>
      <w:r>
        <w:t>Todo o endereçamento IP e máscara de rede (equipamentos de rede, hosts e servidor) deverá ser escolhido pelo grupo</w:t>
      </w:r>
      <w:r w:rsidR="00CA7992">
        <w:t xml:space="preserve"> conforme ajuste de RA, por exemplo, 11.01111-5, com ajuste, o endereço de rede será 11.1.11.0/24</w:t>
      </w:r>
      <w:r>
        <w:t>;</w:t>
      </w:r>
    </w:p>
    <w:p w14:paraId="5D076926" w14:textId="71AB31E3" w:rsidR="009C35CC" w:rsidRDefault="00CA7992" w:rsidP="009C35CC">
      <w:pPr>
        <w:pStyle w:val="SubStepAlpha"/>
        <w:numPr>
          <w:ilvl w:val="1"/>
          <w:numId w:val="18"/>
        </w:numPr>
        <w:jc w:val="both"/>
      </w:pPr>
      <w:r>
        <w:t>No servidor:</w:t>
      </w:r>
    </w:p>
    <w:p w14:paraId="39945920" w14:textId="77777777" w:rsidR="00887449" w:rsidRDefault="00CA7992" w:rsidP="00CA7992">
      <w:pPr>
        <w:pStyle w:val="SubStepAlpha"/>
        <w:numPr>
          <w:ilvl w:val="0"/>
          <w:numId w:val="0"/>
        </w:numPr>
        <w:ind w:left="360"/>
        <w:jc w:val="both"/>
      </w:pPr>
      <w:r>
        <w:t>1.3.1. Para o DNS deve-se criar pelo menos o domínio a ser escolhido pelo grupo, no FTP deve-se criar o usuário e senha, no serviço de e-mail deve-se</w:t>
      </w:r>
      <w:r w:rsidR="00887449">
        <w:t xml:space="preserve"> habilitar os serviços SMTP/POP3, habilitar os serviços HTTP/HTTPS.</w:t>
      </w:r>
    </w:p>
    <w:p w14:paraId="18FA0D4A" w14:textId="77777777" w:rsidR="00BF39BA" w:rsidRDefault="00887449" w:rsidP="00CA7992">
      <w:pPr>
        <w:pStyle w:val="SubStepAlpha"/>
        <w:numPr>
          <w:ilvl w:val="0"/>
          <w:numId w:val="0"/>
        </w:numPr>
        <w:ind w:left="360"/>
        <w:jc w:val="both"/>
      </w:pPr>
      <w:r>
        <w:t>1.4. No</w:t>
      </w:r>
      <w:r w:rsidR="00BF39BA">
        <w:t>(s) host(s) deve(m) ser configurado(s) os clientes dos serviços (caso necessário) e endereçamento IP/máscara.</w:t>
      </w:r>
    </w:p>
    <w:p w14:paraId="21579A8C" w14:textId="13E0B923" w:rsidR="00CA7992" w:rsidRDefault="00BF39BA" w:rsidP="00CA7992">
      <w:pPr>
        <w:pStyle w:val="SubStepAlpha"/>
        <w:numPr>
          <w:ilvl w:val="0"/>
          <w:numId w:val="0"/>
        </w:numPr>
        <w:ind w:left="360"/>
        <w:jc w:val="both"/>
      </w:pPr>
      <w:r>
        <w:t>1.5. No roteador deve ser configurado endereçamento IP/máscara.</w:t>
      </w:r>
      <w:r w:rsidR="00CA7992">
        <w:t xml:space="preserve"> </w:t>
      </w:r>
    </w:p>
    <w:p w14:paraId="2F2B2FCF" w14:textId="26D5E59A" w:rsidR="00BF39BA" w:rsidRDefault="00BF39BA" w:rsidP="00CA7992">
      <w:pPr>
        <w:pStyle w:val="SubStepAlpha"/>
        <w:numPr>
          <w:ilvl w:val="0"/>
          <w:numId w:val="0"/>
        </w:numPr>
        <w:ind w:left="360"/>
        <w:jc w:val="both"/>
      </w:pPr>
    </w:p>
    <w:p w14:paraId="5358277A" w14:textId="2FA17C46" w:rsidR="00BF39BA" w:rsidRPr="00D2431E" w:rsidRDefault="00BF39BA" w:rsidP="00BF39BA">
      <w:pPr>
        <w:pStyle w:val="PartHead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Encapsulamento/</w:t>
      </w:r>
      <w:proofErr w:type="spellStart"/>
      <w:r>
        <w:rPr>
          <w:sz w:val="24"/>
          <w:szCs w:val="24"/>
        </w:rPr>
        <w:t>Desencapsulamento</w:t>
      </w:r>
      <w:proofErr w:type="spellEnd"/>
      <w:r>
        <w:rPr>
          <w:sz w:val="24"/>
          <w:szCs w:val="24"/>
        </w:rPr>
        <w:t xml:space="preserve"> de Dados, Detalhamento das Camadas OSI e TCP/IP</w:t>
      </w:r>
    </w:p>
    <w:p w14:paraId="77EF67AE" w14:textId="10AA3D04" w:rsidR="00BF39BA" w:rsidRDefault="00BF39BA" w:rsidP="00BF39BA">
      <w:pPr>
        <w:pStyle w:val="SubStepAlpha"/>
        <w:numPr>
          <w:ilvl w:val="1"/>
          <w:numId w:val="18"/>
        </w:numPr>
        <w:jc w:val="both"/>
      </w:pPr>
      <w:r>
        <w:t>Quais as camadas do OSI e TCP/IP que estão associados os equipamentos repetidores, switches, roteadores e quais informações podem ser identificadas por esses equipamentos</w:t>
      </w:r>
      <w:r w:rsidR="008C175C">
        <w:t xml:space="preserve"> (isso pode ser verificado no modo de simulação)</w:t>
      </w:r>
      <w:r>
        <w:t>? Justifique.</w:t>
      </w:r>
    </w:p>
    <w:p w14:paraId="6DF3843D" w14:textId="0F0080FD" w:rsidR="006C3332" w:rsidRPr="006C3332" w:rsidRDefault="006C3332" w:rsidP="006C3332">
      <w:pPr>
        <w:pStyle w:val="SubStepAlpha"/>
        <w:numPr>
          <w:ilvl w:val="0"/>
          <w:numId w:val="0"/>
        </w:numPr>
        <w:ind w:left="720"/>
        <w:jc w:val="both"/>
        <w:rPr>
          <w:b/>
        </w:rPr>
      </w:pPr>
      <w:r w:rsidRPr="006C3332">
        <w:rPr>
          <w:b/>
        </w:rPr>
        <w:t>Repetidores -&gt; camada física -&gt; informações de bits</w:t>
      </w:r>
    </w:p>
    <w:p w14:paraId="50186990" w14:textId="55AE8D46" w:rsidR="006C3332" w:rsidRPr="006C3332" w:rsidRDefault="006C3332" w:rsidP="006C3332">
      <w:pPr>
        <w:pStyle w:val="SubStepAlpha"/>
        <w:numPr>
          <w:ilvl w:val="0"/>
          <w:numId w:val="0"/>
        </w:numPr>
        <w:ind w:left="720"/>
        <w:jc w:val="both"/>
        <w:rPr>
          <w:b/>
        </w:rPr>
      </w:pPr>
      <w:r w:rsidRPr="006C3332">
        <w:rPr>
          <w:b/>
        </w:rPr>
        <w:t>Switches -&gt; enlace -&gt; informações dos endereços MAC</w:t>
      </w:r>
    </w:p>
    <w:p w14:paraId="31F5A3C9" w14:textId="1C939B58" w:rsidR="006C3332" w:rsidRPr="006C3332" w:rsidRDefault="006C3332" w:rsidP="006C3332">
      <w:pPr>
        <w:pStyle w:val="SubStepAlpha"/>
        <w:numPr>
          <w:ilvl w:val="0"/>
          <w:numId w:val="0"/>
        </w:numPr>
        <w:ind w:left="720"/>
        <w:jc w:val="both"/>
        <w:rPr>
          <w:b/>
        </w:rPr>
      </w:pPr>
      <w:r w:rsidRPr="006C3332">
        <w:rPr>
          <w:b/>
        </w:rPr>
        <w:t>Roteadores -&gt; rede -&gt; informações de IP</w:t>
      </w:r>
    </w:p>
    <w:p w14:paraId="65BB46C0" w14:textId="4B79C953" w:rsidR="006C3332" w:rsidRDefault="006C3332" w:rsidP="006C3332">
      <w:pPr>
        <w:pStyle w:val="SubStepAlpha"/>
        <w:numPr>
          <w:ilvl w:val="0"/>
          <w:numId w:val="0"/>
        </w:numPr>
        <w:ind w:left="720"/>
        <w:jc w:val="both"/>
      </w:pPr>
      <w:r w:rsidRPr="006C3332">
        <w:rPr>
          <w:b/>
        </w:rPr>
        <w:lastRenderedPageBreak/>
        <w:t>Todas essas informações podem ser verificadas no modo simulação pois ele passa por todas as 7 camadas.</w:t>
      </w:r>
    </w:p>
    <w:p w14:paraId="1034C437" w14:textId="7972E7C4" w:rsidR="00BF39BA" w:rsidRDefault="008C175C" w:rsidP="001931F7">
      <w:pPr>
        <w:pStyle w:val="SubStepAlpha"/>
        <w:numPr>
          <w:ilvl w:val="1"/>
          <w:numId w:val="18"/>
        </w:numPr>
        <w:jc w:val="both"/>
      </w:pPr>
      <w:r>
        <w:t>No processo de encapsulamento/</w:t>
      </w:r>
      <w:proofErr w:type="spellStart"/>
      <w:r>
        <w:t>desencapsulamento</w:t>
      </w:r>
      <w:proofErr w:type="spellEnd"/>
      <w:r>
        <w:t xml:space="preserve"> de dados usando pelo menos dois serviços, identifique os protocolos envolvidos (por exemplo, ARP, TCP, http), a contribuição de cada camada do OSI e TCP/IP, tais como, interface de rede, </w:t>
      </w:r>
      <w:r w:rsidRPr="006C3332">
        <w:rPr>
          <w:u w:val="single"/>
        </w:rPr>
        <w:t>e</w:t>
      </w:r>
      <w:bookmarkStart w:id="0" w:name="_GoBack"/>
      <w:bookmarkEnd w:id="0"/>
      <w:r w:rsidRPr="006C3332">
        <w:rPr>
          <w:u w:val="single"/>
        </w:rPr>
        <w:t>ndereço</w:t>
      </w:r>
      <w:r>
        <w:t xml:space="preserve"> MAC, endereço IP, portas usadas.</w:t>
      </w:r>
    </w:p>
    <w:p w14:paraId="48323A12" w14:textId="2A13B315" w:rsidR="006C3332" w:rsidRPr="006C3332" w:rsidRDefault="006C3332" w:rsidP="006C3332">
      <w:pPr>
        <w:pStyle w:val="SubStepAlpha"/>
        <w:numPr>
          <w:ilvl w:val="0"/>
          <w:numId w:val="0"/>
        </w:numPr>
        <w:ind w:left="720"/>
        <w:jc w:val="both"/>
        <w:rPr>
          <w:b/>
        </w:rPr>
      </w:pPr>
      <w:r w:rsidRPr="006C3332">
        <w:rPr>
          <w:b/>
        </w:rPr>
        <w:t>HTTP -&gt; HTTP, TCP porta 1039, IP 10.32.0.10, MAC 0010.11AE.0B33, FastEthernet0</w:t>
      </w:r>
    </w:p>
    <w:p w14:paraId="55B8031A" w14:textId="66E86151" w:rsidR="006C3332" w:rsidRPr="006C3332" w:rsidRDefault="006C3332" w:rsidP="006C3332">
      <w:pPr>
        <w:pStyle w:val="SubStepAlpha"/>
        <w:numPr>
          <w:ilvl w:val="0"/>
          <w:numId w:val="0"/>
        </w:numPr>
        <w:ind w:left="720"/>
        <w:jc w:val="both"/>
        <w:rPr>
          <w:b/>
        </w:rPr>
      </w:pPr>
      <w:proofErr w:type="spellStart"/>
      <w:r w:rsidRPr="006C3332">
        <w:rPr>
          <w:b/>
        </w:rPr>
        <w:t>Email</w:t>
      </w:r>
      <w:proofErr w:type="spellEnd"/>
      <w:r w:rsidRPr="006C3332">
        <w:rPr>
          <w:b/>
        </w:rPr>
        <w:t xml:space="preserve"> (SMTP – </w:t>
      </w:r>
      <w:r>
        <w:rPr>
          <w:b/>
        </w:rPr>
        <w:t>POP3</w:t>
      </w:r>
      <w:r w:rsidRPr="006C3332">
        <w:rPr>
          <w:b/>
        </w:rPr>
        <w:t xml:space="preserve">) -&gt; </w:t>
      </w:r>
      <w:r w:rsidRPr="006C3332">
        <w:rPr>
          <w:b/>
        </w:rPr>
        <w:t>TCP porta 1039, IP 10.32.0.10, MAC 0010.11AE.0B33, FastEthernet0</w:t>
      </w:r>
    </w:p>
    <w:p w14:paraId="5028FDF3" w14:textId="69E46B4E" w:rsidR="00FB5A98" w:rsidRPr="00EA1892" w:rsidRDefault="00FB5A98" w:rsidP="001931F7">
      <w:pPr>
        <w:pStyle w:val="SubStepAlpha"/>
        <w:numPr>
          <w:ilvl w:val="1"/>
          <w:numId w:val="18"/>
        </w:numPr>
        <w:jc w:val="both"/>
      </w:pPr>
      <w:r>
        <w:t xml:space="preserve">Disponibilizar o arquivo do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no </w:t>
      </w:r>
      <w:proofErr w:type="spellStart"/>
      <w:r>
        <w:t>Moodlerooms</w:t>
      </w:r>
      <w:proofErr w:type="spellEnd"/>
      <w:r>
        <w:t>.</w:t>
      </w:r>
    </w:p>
    <w:sectPr w:rsidR="00FB5A98" w:rsidRPr="00EA1892" w:rsidSect="008C4307">
      <w:headerReference w:type="default" r:id="rId10"/>
      <w:footerReference w:type="defaul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EFF7B" w14:textId="77777777" w:rsidR="003D12CD" w:rsidRDefault="003D12CD" w:rsidP="0090659A">
      <w:pPr>
        <w:spacing w:after="0" w:line="240" w:lineRule="auto"/>
      </w:pPr>
      <w:r>
        <w:separator/>
      </w:r>
    </w:p>
    <w:p w14:paraId="591BCC47" w14:textId="77777777" w:rsidR="003D12CD" w:rsidRDefault="003D12CD"/>
    <w:p w14:paraId="1A789B48" w14:textId="77777777" w:rsidR="003D12CD" w:rsidRDefault="003D12CD"/>
    <w:p w14:paraId="1FE9EAAE" w14:textId="77777777" w:rsidR="003D12CD" w:rsidRDefault="003D12CD"/>
    <w:p w14:paraId="6BDCE0A9" w14:textId="77777777" w:rsidR="003D12CD" w:rsidRDefault="003D12CD"/>
  </w:endnote>
  <w:endnote w:type="continuationSeparator" w:id="0">
    <w:p w14:paraId="09AC6C3A" w14:textId="77777777" w:rsidR="003D12CD" w:rsidRDefault="003D12CD" w:rsidP="0090659A">
      <w:pPr>
        <w:spacing w:after="0" w:line="240" w:lineRule="auto"/>
      </w:pPr>
      <w:r>
        <w:continuationSeparator/>
      </w:r>
    </w:p>
    <w:p w14:paraId="36C0A7AA" w14:textId="77777777" w:rsidR="003D12CD" w:rsidRDefault="003D12CD"/>
    <w:p w14:paraId="17ED003F" w14:textId="77777777" w:rsidR="003D12CD" w:rsidRDefault="003D12CD"/>
    <w:p w14:paraId="7A2F4268" w14:textId="77777777" w:rsidR="003D12CD" w:rsidRDefault="003D12CD"/>
    <w:p w14:paraId="0213819A" w14:textId="77777777" w:rsidR="003D12CD" w:rsidRDefault="003D1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CCE0A" w14:textId="2436CA0B" w:rsidR="00C113FC" w:rsidRPr="0090659A" w:rsidRDefault="00C113FC" w:rsidP="008C4307">
    <w:pPr>
      <w:pStyle w:val="Rodap"/>
      <w:rPr>
        <w:szCs w:val="16"/>
      </w:rPr>
    </w:pPr>
    <w:r>
      <w:t xml:space="preserve">© </w:t>
    </w:r>
    <w:r w:rsidR="008047C8">
      <w:fldChar w:fldCharType="begin"/>
    </w:r>
    <w:r w:rsidR="00FE73D3">
      <w:instrText xml:space="preserve"> DATE  \@ "yyyy"  \* MERGEFORMAT </w:instrText>
    </w:r>
    <w:r w:rsidR="008047C8">
      <w:fldChar w:fldCharType="separate"/>
    </w:r>
    <w:r w:rsidR="006C3332">
      <w:rPr>
        <w:noProof/>
      </w:rPr>
      <w:t>2019</w:t>
    </w:r>
    <w:r w:rsidR="008047C8">
      <w:fldChar w:fldCharType="end"/>
    </w:r>
    <w:r>
      <w:t xml:space="preserve"> Cisco e/ou suas afiliadas.</w:t>
    </w:r>
    <w:r w:rsidR="00CE2F5E">
      <w:t xml:space="preserve"> </w:t>
    </w:r>
    <w:r>
      <w:t>Todos os direitos reservados.</w:t>
    </w:r>
    <w:r w:rsidR="00CE2F5E">
      <w:t xml:space="preserve"> </w:t>
    </w:r>
    <w:r>
      <w:t>Este documento contém informações públicas da Cisco.</w:t>
    </w:r>
    <w:r w:rsidR="00EA1892">
      <w:tab/>
    </w:r>
    <w:r>
      <w:t xml:space="preserve">Página </w:t>
    </w:r>
    <w:r w:rsidR="008047C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47C8" w:rsidRPr="0090659A">
      <w:rPr>
        <w:b/>
        <w:szCs w:val="16"/>
      </w:rPr>
      <w:fldChar w:fldCharType="separate"/>
    </w:r>
    <w:r w:rsidR="006C3332">
      <w:rPr>
        <w:b/>
        <w:noProof/>
        <w:szCs w:val="16"/>
      </w:rPr>
      <w:t>2</w:t>
    </w:r>
    <w:r w:rsidR="008047C8" w:rsidRPr="0090659A">
      <w:rPr>
        <w:b/>
        <w:szCs w:val="16"/>
      </w:rPr>
      <w:fldChar w:fldCharType="end"/>
    </w:r>
    <w:r>
      <w:t xml:space="preserve"> de </w:t>
    </w:r>
    <w:r w:rsidR="008047C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47C8" w:rsidRPr="0090659A">
      <w:rPr>
        <w:b/>
        <w:szCs w:val="16"/>
      </w:rPr>
      <w:fldChar w:fldCharType="separate"/>
    </w:r>
    <w:r w:rsidR="006C3332">
      <w:rPr>
        <w:b/>
        <w:noProof/>
        <w:szCs w:val="16"/>
      </w:rPr>
      <w:t>2</w:t>
    </w:r>
    <w:r w:rsidR="008047C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97923" w14:textId="77777777" w:rsidR="003D12CD" w:rsidRDefault="003D12CD" w:rsidP="0090659A">
      <w:pPr>
        <w:spacing w:after="0" w:line="240" w:lineRule="auto"/>
      </w:pPr>
      <w:r>
        <w:separator/>
      </w:r>
    </w:p>
    <w:p w14:paraId="2648ED56" w14:textId="77777777" w:rsidR="003D12CD" w:rsidRDefault="003D12CD"/>
    <w:p w14:paraId="56C5C9DF" w14:textId="77777777" w:rsidR="003D12CD" w:rsidRDefault="003D12CD"/>
    <w:p w14:paraId="7CDE4161" w14:textId="77777777" w:rsidR="003D12CD" w:rsidRDefault="003D12CD"/>
    <w:p w14:paraId="757F307A" w14:textId="77777777" w:rsidR="003D12CD" w:rsidRDefault="003D12CD"/>
  </w:footnote>
  <w:footnote w:type="continuationSeparator" w:id="0">
    <w:p w14:paraId="123875E5" w14:textId="77777777" w:rsidR="003D12CD" w:rsidRDefault="003D12CD" w:rsidP="0090659A">
      <w:pPr>
        <w:spacing w:after="0" w:line="240" w:lineRule="auto"/>
      </w:pPr>
      <w:r>
        <w:continuationSeparator/>
      </w:r>
    </w:p>
    <w:p w14:paraId="1B0F88BE" w14:textId="77777777" w:rsidR="003D12CD" w:rsidRDefault="003D12CD"/>
    <w:p w14:paraId="3DFD9D7E" w14:textId="77777777" w:rsidR="003D12CD" w:rsidRDefault="003D12CD"/>
    <w:p w14:paraId="458FB4A7" w14:textId="77777777" w:rsidR="003D12CD" w:rsidRDefault="003D12CD"/>
    <w:p w14:paraId="35124841" w14:textId="77777777" w:rsidR="003D12CD" w:rsidRDefault="003D12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4F8BD" w14:textId="77777777" w:rsidR="00C113FC" w:rsidRDefault="004B614D" w:rsidP="00C52BA6">
    <w:pPr>
      <w:pStyle w:val="PageHead"/>
    </w:pPr>
    <w:r>
      <w:t>Packet Tracer - Investigação dos modelos TCP/IP e OSI em 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82083"/>
    <w:multiLevelType w:val="multilevel"/>
    <w:tmpl w:val="ECFAE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7E03E9B"/>
    <w:multiLevelType w:val="multilevel"/>
    <w:tmpl w:val="DEEE1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69B2D81"/>
    <w:multiLevelType w:val="multilevel"/>
    <w:tmpl w:val="8C1CA36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2779"/>
        </w:tabs>
        <w:ind w:left="2779" w:hanging="936"/>
      </w:pPr>
      <w:rPr>
        <w:rFonts w:hint="default"/>
      </w:rPr>
    </w:lvl>
    <w:lvl w:ilvl="2">
      <w:start w:val="1"/>
      <w:numFmt w:val="decimal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ascii="Arial" w:eastAsia="Calibri" w:hAnsi="Arial" w:cs="Times New Roman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3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6">
    <w:abstractNumId w:val="7"/>
  </w:num>
  <w:num w:numId="17">
    <w:abstractNumId w:val="5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3900"/>
    <w:rsid w:val="00015B2B"/>
    <w:rsid w:val="000160F7"/>
    <w:rsid w:val="00016C50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559D3"/>
    <w:rsid w:val="00060696"/>
    <w:rsid w:val="00070DA9"/>
    <w:rsid w:val="00072206"/>
    <w:rsid w:val="000769CF"/>
    <w:rsid w:val="000815D8"/>
    <w:rsid w:val="00085CC6"/>
    <w:rsid w:val="00090C07"/>
    <w:rsid w:val="00091E8D"/>
    <w:rsid w:val="0009378D"/>
    <w:rsid w:val="00096780"/>
    <w:rsid w:val="00097163"/>
    <w:rsid w:val="000A1E19"/>
    <w:rsid w:val="000A22C8"/>
    <w:rsid w:val="000B2131"/>
    <w:rsid w:val="000B2344"/>
    <w:rsid w:val="000B7DE5"/>
    <w:rsid w:val="000C1FB7"/>
    <w:rsid w:val="000C620A"/>
    <w:rsid w:val="000D55B4"/>
    <w:rsid w:val="000E31CF"/>
    <w:rsid w:val="000E5CCE"/>
    <w:rsid w:val="000E65F0"/>
    <w:rsid w:val="000F072C"/>
    <w:rsid w:val="000F6743"/>
    <w:rsid w:val="00107B2B"/>
    <w:rsid w:val="001129A4"/>
    <w:rsid w:val="00112AC5"/>
    <w:rsid w:val="001133DD"/>
    <w:rsid w:val="00120CBE"/>
    <w:rsid w:val="00127D8D"/>
    <w:rsid w:val="001366EC"/>
    <w:rsid w:val="00137E90"/>
    <w:rsid w:val="0014219C"/>
    <w:rsid w:val="001425ED"/>
    <w:rsid w:val="00145B03"/>
    <w:rsid w:val="00154E3A"/>
    <w:rsid w:val="00163164"/>
    <w:rsid w:val="001710C0"/>
    <w:rsid w:val="00172AFB"/>
    <w:rsid w:val="00173AEA"/>
    <w:rsid w:val="001772B8"/>
    <w:rsid w:val="00180FBF"/>
    <w:rsid w:val="00182CF4"/>
    <w:rsid w:val="00186CE1"/>
    <w:rsid w:val="00186E25"/>
    <w:rsid w:val="00190F37"/>
    <w:rsid w:val="00192F12"/>
    <w:rsid w:val="001931F7"/>
    <w:rsid w:val="00193F14"/>
    <w:rsid w:val="00194394"/>
    <w:rsid w:val="00197614"/>
    <w:rsid w:val="001A0312"/>
    <w:rsid w:val="001A15DA"/>
    <w:rsid w:val="001A2694"/>
    <w:rsid w:val="001A3CC7"/>
    <w:rsid w:val="001A63F2"/>
    <w:rsid w:val="001A69AC"/>
    <w:rsid w:val="001A7727"/>
    <w:rsid w:val="001B67D8"/>
    <w:rsid w:val="001B6F95"/>
    <w:rsid w:val="001C05A1"/>
    <w:rsid w:val="001C1D9E"/>
    <w:rsid w:val="001C6A28"/>
    <w:rsid w:val="001C7C3B"/>
    <w:rsid w:val="001D5B6F"/>
    <w:rsid w:val="001E0AB8"/>
    <w:rsid w:val="001E38E0"/>
    <w:rsid w:val="001E4E72"/>
    <w:rsid w:val="001E5A4C"/>
    <w:rsid w:val="001E62B3"/>
    <w:rsid w:val="001F0171"/>
    <w:rsid w:val="001F0D77"/>
    <w:rsid w:val="001F4464"/>
    <w:rsid w:val="001F7DD8"/>
    <w:rsid w:val="00201928"/>
    <w:rsid w:val="00203E26"/>
    <w:rsid w:val="0020449C"/>
    <w:rsid w:val="00207DB3"/>
    <w:rsid w:val="002113B8"/>
    <w:rsid w:val="00215665"/>
    <w:rsid w:val="0021792C"/>
    <w:rsid w:val="00223DEB"/>
    <w:rsid w:val="002240AB"/>
    <w:rsid w:val="00225E37"/>
    <w:rsid w:val="0023370F"/>
    <w:rsid w:val="00242E3A"/>
    <w:rsid w:val="002506CF"/>
    <w:rsid w:val="0025107F"/>
    <w:rsid w:val="00260CD4"/>
    <w:rsid w:val="002639D8"/>
    <w:rsid w:val="00265F77"/>
    <w:rsid w:val="00266C83"/>
    <w:rsid w:val="00270147"/>
    <w:rsid w:val="00272F08"/>
    <w:rsid w:val="002768DC"/>
    <w:rsid w:val="002857D6"/>
    <w:rsid w:val="0029766B"/>
    <w:rsid w:val="002A6C56"/>
    <w:rsid w:val="002B0AC7"/>
    <w:rsid w:val="002B120F"/>
    <w:rsid w:val="002B5D91"/>
    <w:rsid w:val="002C090C"/>
    <w:rsid w:val="002C1243"/>
    <w:rsid w:val="002C1815"/>
    <w:rsid w:val="002C475E"/>
    <w:rsid w:val="002C5866"/>
    <w:rsid w:val="002C6AD6"/>
    <w:rsid w:val="002D6C2A"/>
    <w:rsid w:val="002D7A86"/>
    <w:rsid w:val="002D7D58"/>
    <w:rsid w:val="002E72D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F31"/>
    <w:rsid w:val="0034455D"/>
    <w:rsid w:val="0034604B"/>
    <w:rsid w:val="00346D17"/>
    <w:rsid w:val="00347972"/>
    <w:rsid w:val="003553A1"/>
    <w:rsid w:val="003559CC"/>
    <w:rsid w:val="003569D7"/>
    <w:rsid w:val="003608AC"/>
    <w:rsid w:val="00362286"/>
    <w:rsid w:val="0036465A"/>
    <w:rsid w:val="00374913"/>
    <w:rsid w:val="00383FE7"/>
    <w:rsid w:val="00386D77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2CD"/>
    <w:rsid w:val="003E5BE5"/>
    <w:rsid w:val="003F18D1"/>
    <w:rsid w:val="003F4F0E"/>
    <w:rsid w:val="003F6E06"/>
    <w:rsid w:val="004000F0"/>
    <w:rsid w:val="00403ACD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2D6"/>
    <w:rsid w:val="004478F4"/>
    <w:rsid w:val="00450F7A"/>
    <w:rsid w:val="00452C6D"/>
    <w:rsid w:val="00455E0B"/>
    <w:rsid w:val="004659EE"/>
    <w:rsid w:val="0046666F"/>
    <w:rsid w:val="0048109F"/>
    <w:rsid w:val="004936C2"/>
    <w:rsid w:val="0049379C"/>
    <w:rsid w:val="004A1CA0"/>
    <w:rsid w:val="004A22E9"/>
    <w:rsid w:val="004A5BC5"/>
    <w:rsid w:val="004B023D"/>
    <w:rsid w:val="004B0B97"/>
    <w:rsid w:val="004B614D"/>
    <w:rsid w:val="004C0909"/>
    <w:rsid w:val="004C3F97"/>
    <w:rsid w:val="004D1D1B"/>
    <w:rsid w:val="004D3339"/>
    <w:rsid w:val="004D353F"/>
    <w:rsid w:val="004D36D7"/>
    <w:rsid w:val="004D682B"/>
    <w:rsid w:val="004E6152"/>
    <w:rsid w:val="004F344A"/>
    <w:rsid w:val="00506CED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9D9"/>
    <w:rsid w:val="00556C02"/>
    <w:rsid w:val="00563249"/>
    <w:rsid w:val="00563EB2"/>
    <w:rsid w:val="00570A65"/>
    <w:rsid w:val="005762B1"/>
    <w:rsid w:val="00580456"/>
    <w:rsid w:val="00580E73"/>
    <w:rsid w:val="00593386"/>
    <w:rsid w:val="00596998"/>
    <w:rsid w:val="005A5423"/>
    <w:rsid w:val="005A6126"/>
    <w:rsid w:val="005A6E62"/>
    <w:rsid w:val="005B6090"/>
    <w:rsid w:val="005C205F"/>
    <w:rsid w:val="005D2B29"/>
    <w:rsid w:val="005D354A"/>
    <w:rsid w:val="005E3235"/>
    <w:rsid w:val="005E4176"/>
    <w:rsid w:val="005E43F8"/>
    <w:rsid w:val="005E65B5"/>
    <w:rsid w:val="005F3AE9"/>
    <w:rsid w:val="006003B1"/>
    <w:rsid w:val="006007BB"/>
    <w:rsid w:val="00601DC0"/>
    <w:rsid w:val="00602D4F"/>
    <w:rsid w:val="006034CB"/>
    <w:rsid w:val="0061257B"/>
    <w:rsid w:val="006131CE"/>
    <w:rsid w:val="00613259"/>
    <w:rsid w:val="00617D6E"/>
    <w:rsid w:val="00622D61"/>
    <w:rsid w:val="00624198"/>
    <w:rsid w:val="0063051D"/>
    <w:rsid w:val="00636603"/>
    <w:rsid w:val="00641427"/>
    <w:rsid w:val="00642863"/>
    <w:rsid w:val="006428E5"/>
    <w:rsid w:val="006430ED"/>
    <w:rsid w:val="00643542"/>
    <w:rsid w:val="00644958"/>
    <w:rsid w:val="0064702A"/>
    <w:rsid w:val="00672919"/>
    <w:rsid w:val="0067442A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332"/>
    <w:rsid w:val="006C35FF"/>
    <w:rsid w:val="006C3A10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2A3"/>
    <w:rsid w:val="007016B5"/>
    <w:rsid w:val="00705FEC"/>
    <w:rsid w:val="0071147A"/>
    <w:rsid w:val="0071185D"/>
    <w:rsid w:val="007222AD"/>
    <w:rsid w:val="007258CB"/>
    <w:rsid w:val="007267CF"/>
    <w:rsid w:val="007312DF"/>
    <w:rsid w:val="00731F3F"/>
    <w:rsid w:val="00733BAB"/>
    <w:rsid w:val="0074074B"/>
    <w:rsid w:val="007436BF"/>
    <w:rsid w:val="007443E9"/>
    <w:rsid w:val="00745DCE"/>
    <w:rsid w:val="0075225A"/>
    <w:rsid w:val="00753D89"/>
    <w:rsid w:val="00755C9B"/>
    <w:rsid w:val="00760FE4"/>
    <w:rsid w:val="00763D8B"/>
    <w:rsid w:val="007657F6"/>
    <w:rsid w:val="00765E58"/>
    <w:rsid w:val="0077125A"/>
    <w:rsid w:val="00780701"/>
    <w:rsid w:val="00785892"/>
    <w:rsid w:val="00786F58"/>
    <w:rsid w:val="00787CC1"/>
    <w:rsid w:val="00792F4E"/>
    <w:rsid w:val="0079398D"/>
    <w:rsid w:val="00796C25"/>
    <w:rsid w:val="007A287C"/>
    <w:rsid w:val="007A3B2A"/>
    <w:rsid w:val="007B5522"/>
    <w:rsid w:val="007B69DB"/>
    <w:rsid w:val="007C0EE0"/>
    <w:rsid w:val="007C1B71"/>
    <w:rsid w:val="007C2FBB"/>
    <w:rsid w:val="007C7164"/>
    <w:rsid w:val="007D1984"/>
    <w:rsid w:val="007D2AFE"/>
    <w:rsid w:val="007E3FEA"/>
    <w:rsid w:val="007E465A"/>
    <w:rsid w:val="007F0A0B"/>
    <w:rsid w:val="007F3A60"/>
    <w:rsid w:val="007F3D0B"/>
    <w:rsid w:val="007F7C94"/>
    <w:rsid w:val="00801BA4"/>
    <w:rsid w:val="008047C8"/>
    <w:rsid w:val="00810E4B"/>
    <w:rsid w:val="00814BAA"/>
    <w:rsid w:val="00824295"/>
    <w:rsid w:val="0082474F"/>
    <w:rsid w:val="00827D8A"/>
    <w:rsid w:val="008313F3"/>
    <w:rsid w:val="00835327"/>
    <w:rsid w:val="00835F35"/>
    <w:rsid w:val="0083635B"/>
    <w:rsid w:val="008405BB"/>
    <w:rsid w:val="00846494"/>
    <w:rsid w:val="00847B20"/>
    <w:rsid w:val="008509D3"/>
    <w:rsid w:val="00853418"/>
    <w:rsid w:val="00856191"/>
    <w:rsid w:val="00857CF6"/>
    <w:rsid w:val="008610ED"/>
    <w:rsid w:val="00861C6A"/>
    <w:rsid w:val="00865199"/>
    <w:rsid w:val="00867EAF"/>
    <w:rsid w:val="00873C6B"/>
    <w:rsid w:val="0088426A"/>
    <w:rsid w:val="008862D7"/>
    <w:rsid w:val="00887449"/>
    <w:rsid w:val="00890108"/>
    <w:rsid w:val="00893877"/>
    <w:rsid w:val="0089532C"/>
    <w:rsid w:val="0089629B"/>
    <w:rsid w:val="00896681"/>
    <w:rsid w:val="008A18DF"/>
    <w:rsid w:val="008A2749"/>
    <w:rsid w:val="008A3A90"/>
    <w:rsid w:val="008B06D4"/>
    <w:rsid w:val="008B0751"/>
    <w:rsid w:val="008B4F20"/>
    <w:rsid w:val="008B7FFD"/>
    <w:rsid w:val="008C175C"/>
    <w:rsid w:val="008C2920"/>
    <w:rsid w:val="008C4307"/>
    <w:rsid w:val="008C5A8B"/>
    <w:rsid w:val="008C6297"/>
    <w:rsid w:val="008D23DF"/>
    <w:rsid w:val="008D73BF"/>
    <w:rsid w:val="008D7F09"/>
    <w:rsid w:val="008E5B64"/>
    <w:rsid w:val="008E7DAA"/>
    <w:rsid w:val="008F0094"/>
    <w:rsid w:val="008F2259"/>
    <w:rsid w:val="008F2ACD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908"/>
    <w:rsid w:val="00964DFA"/>
    <w:rsid w:val="0097473E"/>
    <w:rsid w:val="00976F41"/>
    <w:rsid w:val="0098155C"/>
    <w:rsid w:val="00983B77"/>
    <w:rsid w:val="0098732A"/>
    <w:rsid w:val="00996053"/>
    <w:rsid w:val="00997C2D"/>
    <w:rsid w:val="009A0B2F"/>
    <w:rsid w:val="009A1CF4"/>
    <w:rsid w:val="009A37D7"/>
    <w:rsid w:val="009A4E17"/>
    <w:rsid w:val="009A6955"/>
    <w:rsid w:val="009B341C"/>
    <w:rsid w:val="009B40F4"/>
    <w:rsid w:val="009B5747"/>
    <w:rsid w:val="009C35CC"/>
    <w:rsid w:val="009D1E61"/>
    <w:rsid w:val="009D2C27"/>
    <w:rsid w:val="009D677D"/>
    <w:rsid w:val="009E1A34"/>
    <w:rsid w:val="009E2309"/>
    <w:rsid w:val="009E2B5D"/>
    <w:rsid w:val="009E42B9"/>
    <w:rsid w:val="009E6E92"/>
    <w:rsid w:val="00A00ED3"/>
    <w:rsid w:val="00A014A3"/>
    <w:rsid w:val="00A0412D"/>
    <w:rsid w:val="00A06F24"/>
    <w:rsid w:val="00A21211"/>
    <w:rsid w:val="00A3186E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155F"/>
    <w:rsid w:val="00A92A0B"/>
    <w:rsid w:val="00A96172"/>
    <w:rsid w:val="00AB0D6A"/>
    <w:rsid w:val="00AB43B3"/>
    <w:rsid w:val="00AB49B9"/>
    <w:rsid w:val="00AB5482"/>
    <w:rsid w:val="00AB758A"/>
    <w:rsid w:val="00AC1726"/>
    <w:rsid w:val="00AC1E7E"/>
    <w:rsid w:val="00AC3CE4"/>
    <w:rsid w:val="00AC507D"/>
    <w:rsid w:val="00AC5F9E"/>
    <w:rsid w:val="00AC66E4"/>
    <w:rsid w:val="00AC7CE7"/>
    <w:rsid w:val="00AD4578"/>
    <w:rsid w:val="00AD68E9"/>
    <w:rsid w:val="00AE56C0"/>
    <w:rsid w:val="00AF54F9"/>
    <w:rsid w:val="00B00914"/>
    <w:rsid w:val="00B02A8E"/>
    <w:rsid w:val="00B052EE"/>
    <w:rsid w:val="00B1081F"/>
    <w:rsid w:val="00B17740"/>
    <w:rsid w:val="00B17CA9"/>
    <w:rsid w:val="00B27499"/>
    <w:rsid w:val="00B3010D"/>
    <w:rsid w:val="00B35151"/>
    <w:rsid w:val="00B351DC"/>
    <w:rsid w:val="00B433F2"/>
    <w:rsid w:val="00B458E8"/>
    <w:rsid w:val="00B52121"/>
    <w:rsid w:val="00B5397B"/>
    <w:rsid w:val="00B62809"/>
    <w:rsid w:val="00B7675A"/>
    <w:rsid w:val="00B81898"/>
    <w:rsid w:val="00B8606B"/>
    <w:rsid w:val="00B878E7"/>
    <w:rsid w:val="00B91005"/>
    <w:rsid w:val="00B97278"/>
    <w:rsid w:val="00BA1D0B"/>
    <w:rsid w:val="00BA6972"/>
    <w:rsid w:val="00BB1E0D"/>
    <w:rsid w:val="00BB4D9B"/>
    <w:rsid w:val="00BB6CF7"/>
    <w:rsid w:val="00BB73FF"/>
    <w:rsid w:val="00BB7688"/>
    <w:rsid w:val="00BC7CAC"/>
    <w:rsid w:val="00BD6D76"/>
    <w:rsid w:val="00BE56B3"/>
    <w:rsid w:val="00BF04E8"/>
    <w:rsid w:val="00BF16BF"/>
    <w:rsid w:val="00BF39BA"/>
    <w:rsid w:val="00BF4D1F"/>
    <w:rsid w:val="00C02A73"/>
    <w:rsid w:val="00C063D2"/>
    <w:rsid w:val="00C06AFA"/>
    <w:rsid w:val="00C07FD9"/>
    <w:rsid w:val="00C10955"/>
    <w:rsid w:val="00C113FC"/>
    <w:rsid w:val="00C11C4D"/>
    <w:rsid w:val="00C1712C"/>
    <w:rsid w:val="00C221E2"/>
    <w:rsid w:val="00C2302F"/>
    <w:rsid w:val="00C23E16"/>
    <w:rsid w:val="00C27E37"/>
    <w:rsid w:val="00C30999"/>
    <w:rsid w:val="00C32713"/>
    <w:rsid w:val="00C351B8"/>
    <w:rsid w:val="00C410AE"/>
    <w:rsid w:val="00C410D9"/>
    <w:rsid w:val="00C41792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9F4"/>
    <w:rsid w:val="00C825F9"/>
    <w:rsid w:val="00C847CC"/>
    <w:rsid w:val="00C90311"/>
    <w:rsid w:val="00C91C26"/>
    <w:rsid w:val="00C94B8B"/>
    <w:rsid w:val="00C95538"/>
    <w:rsid w:val="00CA0054"/>
    <w:rsid w:val="00CA73D5"/>
    <w:rsid w:val="00CA7992"/>
    <w:rsid w:val="00CB4FBC"/>
    <w:rsid w:val="00CC1C87"/>
    <w:rsid w:val="00CC3000"/>
    <w:rsid w:val="00CC4859"/>
    <w:rsid w:val="00CC7A35"/>
    <w:rsid w:val="00CD072A"/>
    <w:rsid w:val="00CD7E2E"/>
    <w:rsid w:val="00CD7F73"/>
    <w:rsid w:val="00CE26C5"/>
    <w:rsid w:val="00CE2F5E"/>
    <w:rsid w:val="00CE36AF"/>
    <w:rsid w:val="00CE54DD"/>
    <w:rsid w:val="00CF0DA5"/>
    <w:rsid w:val="00CF7211"/>
    <w:rsid w:val="00CF791A"/>
    <w:rsid w:val="00CF7F0A"/>
    <w:rsid w:val="00D00D79"/>
    <w:rsid w:val="00D00D7D"/>
    <w:rsid w:val="00D10E37"/>
    <w:rsid w:val="00D139C8"/>
    <w:rsid w:val="00D17F81"/>
    <w:rsid w:val="00D2431E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BF0"/>
    <w:rsid w:val="00DB7D13"/>
    <w:rsid w:val="00DC076B"/>
    <w:rsid w:val="00DC186F"/>
    <w:rsid w:val="00DC252F"/>
    <w:rsid w:val="00DC2825"/>
    <w:rsid w:val="00DC3A34"/>
    <w:rsid w:val="00DC6050"/>
    <w:rsid w:val="00DD4464"/>
    <w:rsid w:val="00DD7285"/>
    <w:rsid w:val="00DE6F44"/>
    <w:rsid w:val="00DF5092"/>
    <w:rsid w:val="00E037D9"/>
    <w:rsid w:val="00E05E53"/>
    <w:rsid w:val="00E130EB"/>
    <w:rsid w:val="00E15EB4"/>
    <w:rsid w:val="00E162CD"/>
    <w:rsid w:val="00E1703E"/>
    <w:rsid w:val="00E17FA5"/>
    <w:rsid w:val="00E26930"/>
    <w:rsid w:val="00E27257"/>
    <w:rsid w:val="00E449D0"/>
    <w:rsid w:val="00E4506A"/>
    <w:rsid w:val="00E50326"/>
    <w:rsid w:val="00E52406"/>
    <w:rsid w:val="00E53F99"/>
    <w:rsid w:val="00E56510"/>
    <w:rsid w:val="00E62EA8"/>
    <w:rsid w:val="00E67A6E"/>
    <w:rsid w:val="00E71B43"/>
    <w:rsid w:val="00E74E0C"/>
    <w:rsid w:val="00E7562D"/>
    <w:rsid w:val="00E8131B"/>
    <w:rsid w:val="00E81612"/>
    <w:rsid w:val="00E87D18"/>
    <w:rsid w:val="00E87D62"/>
    <w:rsid w:val="00E97935"/>
    <w:rsid w:val="00EA1892"/>
    <w:rsid w:val="00EA486E"/>
    <w:rsid w:val="00EA4FA3"/>
    <w:rsid w:val="00EB001B"/>
    <w:rsid w:val="00EB6C33"/>
    <w:rsid w:val="00EC4151"/>
    <w:rsid w:val="00ED6019"/>
    <w:rsid w:val="00ED7830"/>
    <w:rsid w:val="00EE28F9"/>
    <w:rsid w:val="00EE3909"/>
    <w:rsid w:val="00EE484E"/>
    <w:rsid w:val="00EE77C6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0BE"/>
    <w:rsid w:val="00F4135D"/>
    <w:rsid w:val="00F41F1B"/>
    <w:rsid w:val="00F4695C"/>
    <w:rsid w:val="00F46BD9"/>
    <w:rsid w:val="00F5540A"/>
    <w:rsid w:val="00F60BE0"/>
    <w:rsid w:val="00F61DC3"/>
    <w:rsid w:val="00F61E4C"/>
    <w:rsid w:val="00F6280E"/>
    <w:rsid w:val="00F7050A"/>
    <w:rsid w:val="00F75533"/>
    <w:rsid w:val="00FA3811"/>
    <w:rsid w:val="00FA3B9F"/>
    <w:rsid w:val="00FA3BBE"/>
    <w:rsid w:val="00FA3F06"/>
    <w:rsid w:val="00FA4A26"/>
    <w:rsid w:val="00FA7084"/>
    <w:rsid w:val="00FA7BEF"/>
    <w:rsid w:val="00FB1929"/>
    <w:rsid w:val="00FB5A98"/>
    <w:rsid w:val="00FB5FD9"/>
    <w:rsid w:val="00FD33AB"/>
    <w:rsid w:val="00FD4724"/>
    <w:rsid w:val="00FD4A68"/>
    <w:rsid w:val="00FD68ED"/>
    <w:rsid w:val="00FE2824"/>
    <w:rsid w:val="00FE661F"/>
    <w:rsid w:val="00FE73D3"/>
    <w:rsid w:val="00FF0042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8384A"/>
  <w15:docId w15:val="{408DD7E6-F188-40E9-8B9B-8A5B7C88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E72D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2E72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2E72D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E72D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2E72D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E72D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E72D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E72D5"/>
    <w:rPr>
      <w:b/>
      <w:sz w:val="32"/>
    </w:rPr>
  </w:style>
  <w:style w:type="paragraph" w:customStyle="1" w:styleId="PageHead">
    <w:name w:val="Page Head"/>
    <w:basedOn w:val="Normal"/>
    <w:qFormat/>
    <w:rsid w:val="002E72D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E72D5"/>
    <w:pPr>
      <w:keepNext/>
      <w:numPr>
        <w:ilvl w:val="1"/>
        <w:numId w:val="16"/>
      </w:numPr>
      <w:tabs>
        <w:tab w:val="clear" w:pos="2779"/>
        <w:tab w:val="num" w:pos="936"/>
      </w:tabs>
      <w:spacing w:before="240" w:after="120"/>
      <w:ind w:left="936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2E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2D5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2E72D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2E72D5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E72D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E72D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E72D5"/>
  </w:style>
  <w:style w:type="table" w:styleId="Tabelacomgrade">
    <w:name w:val="Table Grid"/>
    <w:basedOn w:val="Tabelanormal"/>
    <w:uiPriority w:val="59"/>
    <w:rsid w:val="002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E72D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E72D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E72D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E72D5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E72D5"/>
    <w:pPr>
      <w:keepNext/>
      <w:numPr>
        <w:numId w:val="1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E72D5"/>
    <w:pPr>
      <w:numPr>
        <w:ilvl w:val="2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E72D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E72D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E72D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E72D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E72D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E72D5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2E72D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E72D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E72D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E72D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E72D5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2E72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2E72D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E72D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2E72D5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E72D5"/>
    <w:pPr>
      <w:numPr>
        <w:numId w:val="5"/>
      </w:numPr>
    </w:pPr>
  </w:style>
  <w:style w:type="paragraph" w:customStyle="1" w:styleId="CMDOutput">
    <w:name w:val="CMD Output"/>
    <w:basedOn w:val="CMD"/>
    <w:qFormat/>
    <w:rsid w:val="002E72D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E72D5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2E72D5"/>
    <w:pPr>
      <w:ind w:left="720"/>
    </w:pPr>
  </w:style>
  <w:style w:type="paragraph" w:customStyle="1" w:styleId="BodyTextL25Bold">
    <w:name w:val="Body Text L25 Bold"/>
    <w:basedOn w:val="BodyTextL25"/>
    <w:qFormat/>
    <w:rsid w:val="002E72D5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2D5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2E72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2D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2D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2D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E72D5"/>
    <w:rPr>
      <w:b/>
      <w:bCs/>
    </w:rPr>
  </w:style>
  <w:style w:type="paragraph" w:customStyle="1" w:styleId="ReflectionQ">
    <w:name w:val="Reflection Q"/>
    <w:basedOn w:val="BodyTextL25"/>
    <w:qFormat/>
    <w:rsid w:val="002E72D5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2E72D5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  <w:style w:type="paragraph" w:styleId="Commarcadores">
    <w:name w:val="List Bullet"/>
    <w:basedOn w:val="Normal"/>
    <w:rsid w:val="005559D9"/>
    <w:pPr>
      <w:numPr>
        <w:numId w:val="7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4D1D1B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E72D5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B9B3-81F2-4E3C-B68F-5CD853A097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A06CBF-8346-4FFF-A788-201F1C49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</TotalTime>
  <Pages>2</Pages>
  <Words>430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Administrador</cp:lastModifiedBy>
  <cp:revision>2</cp:revision>
  <cp:lastPrinted>2015-05-20T04:37:00Z</cp:lastPrinted>
  <dcterms:created xsi:type="dcterms:W3CDTF">2019-10-04T11:51:00Z</dcterms:created>
  <dcterms:modified xsi:type="dcterms:W3CDTF">2019-10-04T11:51:00Z</dcterms:modified>
</cp:coreProperties>
</file>